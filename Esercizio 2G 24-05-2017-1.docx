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wmf" ContentType="image/x-wmf"/>
  <Override PartName="/word/media/image1.wmf" ContentType="image/x-wm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  <w:r>
        <w:pict>
          <v:rect fillcolor="#FFFFFF" strokecolor="#000000" strokeweight="2pt" style="position:absolute;width:84.15pt;height:42.1pt;mso-wrap-distance-left:9pt;mso-wrap-distance-right:9pt;mso-wrap-distance-top:0pt;mso-wrap-distance-bottom:0pt;margin-top:-14pt;margin-left:51pt">
            <v:textbox>
              <w:txbxContent>
                <w:p>
                  <w:pPr>
                    <w:pStyle w:val="Contenutocornice"/>
                    <w:spacing w:before="0" w:after="20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I</w:t>
                  </w:r>
                  <w:r>
                    <w:rPr>
                      <w:sz w:val="28"/>
                    </w:rPr>
                    <w:t>nizio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  <w:pict>
          <v:shapetype id="shapetype_32" coordsize="21600,21600" o:spt="32" path="m,l21600,21600nfe">
            <v:stroke joinstyle="miter"/>
            <v:path gradientshapeok="t" o:connecttype="rect" textboxrect="0,0,21600,21600"/>
          </v:shapetype>
          <v:shape id="shape_0" stroked="t" style="position:absolute;margin-left:92.35pt;margin-top:3.35pt;width:0pt;height:19.65pt" type="shapetype_32">
            <v:wrap v:type="none"/>
            <v:fill on="false" detectmouseclick="t"/>
            <v:stroke color="black" weight="25560" endarrow="open" endarrowwidth="medium" endarrowlength="medium" joinstyle="round" endcap="flat"/>
          </v:shape>
        </w:pict>
      </w:r>
    </w:p>
    <w:p>
      <w:pPr>
        <w:pStyle w:val="Normal"/>
        <w:rPr/>
      </w:pPr>
      <w:r>
        <w:rPr/>
      </w:r>
      <w:r>
        <w:pict>
          <v:rect fillcolor="#FFFFFF" strokecolor="#000000" strokeweight="2pt" style="position:absolute;width:138.55pt;height:39.4pt;mso-wrap-distance-left:9pt;mso-wrap-distance-right:9pt;mso-wrap-distance-top:0pt;mso-wrap-distance-bottom:0pt;margin-top:0.1pt;margin-left:25.55pt">
            <v:textbox>
              <w:txbxContent>
                <w:p>
                  <w:pPr>
                    <w:pStyle w:val="Contenutocornice"/>
                    <w:spacing w:before="0" w:after="200"/>
                    <w:jc w:val="center"/>
                    <w:rPr/>
                  </w:pPr>
                  <w:r>
                    <w:rPr/>
                    <w:t>I : Lista ordinata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pict>
          <v:shape id="shape_0" stroked="t" style="position:absolute;margin-left:97.95pt;margin-top:-9.95pt;width:0pt;height:19.6pt" type="shapetype_32">
            <v:wrap v:type="none"/>
            <v:fill on="false" detectmouseclick="t"/>
            <v:stroke color="black" weight="25560" endarrow="open" endarrowwidth="medium" endarrowlength="medium" joinstyle="round" endcap="flat"/>
          </v:shape>
        </w:pict>
      </w:r>
    </w:p>
    <w:p>
      <w:pPr>
        <w:pStyle w:val="Normal"/>
        <w:rPr/>
      </w:pPr>
      <w:r>
        <w:rPr/>
      </w:r>
      <w:r>
        <w:pict>
          <v:rect fillcolor="#FFFFFF" strokecolor="#000000" strokeweight="2pt" style="position:absolute;width:130.4pt;height:38pt;mso-wrap-distance-left:9pt;mso-wrap-distance-right:9pt;mso-wrap-distance-top:0pt;mso-wrap-distance-bottom:0pt;margin-top:-11.5pt;margin-left:24.05pt">
            <v:textbox>
              <w:txbxContent>
                <w:p>
                  <w:pPr>
                    <w:pStyle w:val="Contenutocornice"/>
                    <w:spacing w:before="0" w:after="200"/>
                    <w:jc w:val="center"/>
                    <w:rPr>
                      <w:rStyle w:val="SubtleEmphasis"/>
                    </w:rPr>
                  </w:pPr>
                  <w:r>
                    <w:rPr>
                      <w:rStyle w:val="SubtleEmphasis"/>
                    </w:rPr>
                    <w:t>I: Dim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  <w:pict>
          <v:shape id="shape_0" stroked="t" style="position:absolute;margin-left:101.95pt;margin-top:1.75pt;width:0pt;height:21.7pt" type="shapetype_32">
            <v:wrap v:type="none"/>
            <v:fill on="false" detectmouseclick="t"/>
            <v:stroke color="black" weight="25560" endarrow="open" endarrowwidth="medium" endarrowlength="medium" joinstyle="round" endcap="flat"/>
          </v:shape>
        </w:pict>
      </w:r>
    </w:p>
    <w:p>
      <w:pPr>
        <w:pStyle w:val="Normal"/>
        <w:rPr/>
      </w:pPr>
      <w:r>
        <w:rPr/>
      </w:r>
      <w:r>
        <w:pict>
          <v:rect fillcolor="#FFFFFF" strokecolor="#000000" strokeweight="2pt" style="position:absolute;width:118.85pt;height:37.4pt;mso-wrap-distance-left:9pt;mso-wrap-distance-right:9pt;mso-wrap-distance-top:0pt;mso-wrap-distance-bottom:0pt;margin-top:-1.6pt;margin-left:27.25pt">
            <v:textbox>
              <w:txbxContent>
                <w:p>
                  <w:pPr>
                    <w:pStyle w:val="Contenutocornice"/>
                    <w:spacing w:before="0" w:after="200"/>
                    <w:jc w:val="center"/>
                    <w:rPr>
                      <w:rStyle w:val="SubtleEmphasis"/>
                    </w:rPr>
                  </w:pPr>
                  <w:r>
                    <w:rPr>
                      <w:rStyle w:val="SubtleEmphasis"/>
                    </w:rPr>
                    <w:t>I: Somma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  <w:pict>
          <v:shape id="shape_0" stroked="t" style="position:absolute;margin-left:60pt;margin-top:11.05pt;width:0pt;height:32.55pt" type="shapetype_32">
            <v:wrap v:type="none"/>
            <v:fill on="false" detectmouseclick="t"/>
            <v:stroke color="black" weight="25560" endarrow="open" endarrowwidth="medium" endarrowlength="medium" joinstyle="round" endcap="flat"/>
          </v:shape>
        </w:pict>
      </w:r>
    </w:p>
    <w:p>
      <w:pPr>
        <w:pStyle w:val="Normal"/>
        <w:rPr/>
      </w:pPr>
      <w:r>
        <w:rPr/>
      </w:r>
      <w:r>
        <w:pict>
          <v:rect fillcolor="#4F81BD" strokecolor="#243F60" strokeweight="2pt" style="position:absolute;width:127.25pt;height:81pt;mso-wrap-distance-left:9pt;mso-wrap-distance-right:9pt;mso-wrap-distance-top:0pt;mso-wrap-distance-bottom:0pt;margin-top:5.55pt;margin-left:335.05pt">
            <v:textbox>
              <w:txbxContent>
                <w:p>
                  <w:pPr>
                    <w:pStyle w:val="Contenutocornice"/>
                    <w:spacing w:before="0" w:after="200"/>
                    <w:rPr/>
                  </w:pPr>
                  <w:r>
                    <w:rPr/>
                    <w:t>Lista i + lista j = somma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  <w:r>
        <w:pict>
          <v:rect fillcolor="#FFFFFF" strokecolor="#000000" strokeweight="2pt" style="position:absolute;width:97.2pt;height:27.85pt;mso-wrap-distance-left:9pt;mso-wrap-distance-right:9pt;mso-wrap-distance-top:0pt;mso-wrap-distance-bottom:0pt;margin-top:-2.55pt;margin-left:41.55pt">
            <v:textbox>
              <w:txbxContent>
                <w:p>
                  <w:pPr>
                    <w:pStyle w:val="Contenutocornice"/>
                    <w:spacing w:before="0" w:after="200"/>
                    <w:rPr/>
                  </w:pPr>
                  <w:r>
                    <w:rPr/>
                    <w:t>i = 0</w:t>
                  </w:r>
                </w:p>
              </w:txbxContent>
            </v:textbox>
          </v:rect>
        </w:pict>
      </w:r>
      <w:r>
        <w:pict>
          <v:rect fillcolor="#FFFFFF" strokecolor="#000000" strokeweight="2pt" style="position:absolute;width:99pt;height:27.85pt;mso-wrap-distance-left:9pt;mso-wrap-distance-right:9pt;mso-wrap-distance-top:0pt;mso-wrap-distance-bottom:0pt;margin-top:5.1pt;margin-left:189pt">
            <v:textbox>
              <w:txbxContent>
                <w:p>
                  <w:pPr>
                    <w:pStyle w:val="Contenutocornice"/>
                    <w:spacing w:before="0" w:after="200"/>
                    <w:rPr/>
                  </w:pPr>
                  <w:r>
                    <w:rPr/>
                    <w:t>i = dim-1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  <w:pict>
          <v:shape id="shape_0" stroked="t" style="position:absolute;margin-left:138.7pt;margin-top:-11.1pt;width:50.65pt;height:0.55pt" type="shapetype_32">
            <v:wrap v:type="none"/>
            <v:fill on="false" detectmouseclick="t"/>
            <v:stroke color="black" weight="25560" endarrow="open" endarrowwidth="medium" endarrowlength="medium" joinstyle="round" endcap="flat"/>
          </v:shape>
        </w:pict>
        <w:pict>
          <v:shape id="shape_0" stroked="t" style="position:absolute;margin-left:287.95pt;margin-top:-4.35pt;width:46.25pt;height:2.8pt" type="shapetype_32">
            <v:wrap v:type="none"/>
            <v:fill on="false" detectmouseclick="t"/>
            <v:stroke color="black" weight="25560" endarrow="open" endarrowwidth="medium" endarrowlength="medium" joinstyle="round" endcap="flat"/>
          </v:shape>
        </w:pict>
      </w:r>
    </w:p>
    <w:p>
      <w:pPr>
        <w:pStyle w:val="Normal"/>
        <w:rPr/>
      </w:pPr>
      <w:r>
        <w:rPr/>
        <w:pict>
          <v:shape id="shape_0" stroked="t" style="position:absolute;margin-left:368.2pt;margin-top:12.4pt;width:32.95pt;height:216.3pt;flip:y" type="shapetype_32">
            <v:wrap v:type="none"/>
            <v:fill on="false" detectmouseclick="t"/>
            <v:stroke color="black" weight="25560" endarrow="open" endarrowwidth="medium" endarrowlength="medium" joinstyle="round" endcap="flat"/>
          </v:shape>
        </w:pict>
        <w:pict>
          <v:shape id="shape_0" stroked="t" style="position:absolute;margin-left:449.7pt;margin-top:7.2pt;width:0.25pt;height:82.55pt;flip:x" type="shapetype_32">
            <v:wrap v:type="none"/>
            <v:fill on="false" detectmouseclick="t"/>
            <v:stroke color="black" weight="25560" endarrow="open" endarrowwidth="medium" endarrowlength="medium" joinstyle="round" endcap="flat"/>
          </v:shape>
        </w:pict>
        <w:pict>
          <v:shape id="shape_0" stroked="t" style="position:absolute;margin-left:298.75pt;margin-top:7.2pt;width:36.25pt;height:28.55pt;flip:x" type="shapetype_32">
            <v:wrap v:type="none"/>
            <v:fill on="false" detectmouseclick="t"/>
            <v:stroke color="black" weight="25560" endarrow="open" endarrowwidth="medium" endarrowlength="medium" joinstyle="round" endcap="flat"/>
          </v:shape>
        </w:pict>
      </w:r>
      <w:r>
        <w:pict>
          <v:rect fillcolor="#FFFFFF" strokecolor="#000000" strokeweight="2pt" style="position:absolute;width:19.55pt;height:27.8pt;mso-wrap-distance-left:9pt;mso-wrap-distance-right:9pt;mso-wrap-distance-top:0pt;mso-wrap-distance-bottom:0pt;margin-top:-7.8pt;margin-left:305pt">
            <v:textbox>
              <w:txbxContent>
                <w:p>
                  <w:pPr>
                    <w:pStyle w:val="Contenutocornice"/>
                    <w:spacing w:before="0" w:after="200"/>
                    <w:rPr/>
                  </w:pPr>
                  <w:r>
                    <w:rPr/>
                    <w:t>V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  <w:r>
        <w:pict>
          <v:rect fillcolor="#FFFFFF" strokecolor="#000000" strokeweight="2pt" style="position:absolute;width:19.55pt;height:27.8pt;mso-wrap-distance-left:9pt;mso-wrap-distance-right:9pt;mso-wrap-distance-top:0pt;mso-wrap-distance-bottom:0pt;margin-top:5.25pt;margin-left:455pt">
            <v:textbox>
              <w:txbxContent>
                <w:p>
                  <w:pPr>
                    <w:pStyle w:val="Contenutocornice"/>
                    <w:spacing w:before="0" w:after="200"/>
                    <w:rPr/>
                  </w:pPr>
                  <w:r>
                    <w:rPr/>
                    <w:t>F</w:t>
                  </w:r>
                </w:p>
              </w:txbxContent>
            </v:textbox>
          </v:rect>
        </w:pict>
      </w:r>
      <w:r>
        <w:pict>
          <v:rect fillcolor="#FFFFFF" strokecolor="#000000" strokeweight="2pt" style="position:absolute;width:126pt;height:27pt;mso-wrap-distance-left:9pt;mso-wrap-distance-right:9pt;mso-wrap-distance-top:0pt;mso-wrap-distance-bottom:0pt;margin-top:11.1pt;margin-left:181.05pt">
            <v:textbox>
              <w:txbxContent>
                <w:p>
                  <w:pPr>
                    <w:pStyle w:val="Contenutocornice"/>
                    <w:spacing w:before="0" w:after="200"/>
                    <w:rPr/>
                  </w:pPr>
                  <w:r>
                    <w:rPr/>
                    <w:t>O: somma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pict>
          <v:shape id="shape_0" stroked="t" style="position:absolute;margin-left:45.2pt;margin-top:-11.35pt;width:170.75pt;height:112.9pt;flip:x" type="shapetype_32">
            <v:wrap v:type="none"/>
            <v:fill on="false" detectmouseclick="t"/>
            <v:stroke color="black" weight="25560" endarrow="open" endarrowwidth="medium" endarrowlength="medium" joinstyle="round" endcap="flat"/>
          </v:shape>
        </w:pict>
      </w:r>
    </w:p>
    <w:p>
      <w:pPr>
        <w:pStyle w:val="Normal"/>
        <w:rPr/>
      </w:pPr>
      <w:r>
        <w:rPr/>
      </w:r>
      <w:r>
        <w:pict>
          <v:rect fillcolor="#4F81BD" strokecolor="#243F60" strokeweight="2pt" style="position:absolute;width:122pt;height:54pt;mso-wrap-distance-left:9pt;mso-wrap-distance-right:9pt;mso-wrap-distance-top:0pt;mso-wrap-distance-bottom:0pt;margin-top:-8.85pt;margin-left:407pt">
            <v:textbox>
              <w:txbxContent>
                <w:p>
                  <w:pPr>
                    <w:pStyle w:val="Contenutocornice"/>
                    <w:spacing w:before="0" w:after="200"/>
                    <w:jc w:val="center"/>
                    <w:rPr/>
                  </w:pPr>
                  <w:r>
                    <w:rPr/>
                    <w:t>I+j&lt;somma</w:t>
                  </w:r>
                </w:p>
              </w:txbxContent>
            </v:textbox>
          </v:rect>
        </w:pict>
      </w:r>
      <w:r>
        <w:pict>
          <v:rect fillcolor="#FFFFFF" strokecolor="#000000" strokeweight="2pt" style="position:absolute;width:19.55pt;height:27.8pt;mso-wrap-distance-left:9pt;mso-wrap-distance-right:9pt;mso-wrap-distance-top:0pt;mso-wrap-distance-bottom:0pt;margin-top:5.85pt;margin-left:361pt">
            <v:textbox>
              <w:txbxContent>
                <w:p>
                  <w:pPr>
                    <w:pStyle w:val="Contenutocornice"/>
                    <w:spacing w:before="0" w:after="200"/>
                    <w:rPr/>
                  </w:pPr>
                  <w:r>
                    <w:rPr/>
                    <w:t>F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  <w:pict>
          <v:shape id="shape_0" stroked="t" style="position:absolute;margin-left:347.2pt;margin-top:8.1pt;width:64.75pt;height:12.25pt;flip:x" type="shapetype_32">
            <v:wrap v:type="none"/>
            <v:fill on="false" detectmouseclick="t"/>
            <v:stroke color="black" weight="25560" endarrow="open" endarrowwidth="medium" endarrowlength="medium" joinstyle="round" endcap="flat"/>
          </v:shape>
        </w:pict>
      </w:r>
      <w:r>
        <w:pict>
          <v:rect fillcolor="#FFFFFF" strokecolor="#000000" strokeweight="2pt" style="position:absolute;width:71.25pt;height:27.8pt;mso-wrap-distance-left:9pt;mso-wrap-distance-right:9pt;mso-wrap-distance-top:0pt;mso-wrap-distance-bottom:0pt;margin-top:8.1pt;margin-left:276pt">
            <v:textbox>
              <w:txbxContent>
                <w:p>
                  <w:pPr>
                    <w:pStyle w:val="Contenutocornice"/>
                    <w:spacing w:before="0" w:after="200"/>
                    <w:rPr/>
                  </w:pPr>
                  <w:r>
                    <w:rPr/>
                    <w:t>j = j+1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  <w:pict>
          <v:shape id="shape_0" stroked="t" style="position:absolute;margin-left:493pt;margin-top:1pt;width:5.65pt;height:92.55pt" type="shapetype_32">
            <v:wrap v:type="none"/>
            <v:fill on="false" detectmouseclick="t"/>
            <v:stroke color="black" weight="25560" endarrow="open" endarrowwidth="medium" endarrowlength="medium" joinstyle="round" endcap="flat"/>
          </v:shape>
        </w:pict>
        <w:pict>
          <v:shape id="shape_0" stroked="t" style="position:absolute;margin-left:303pt;margin-top:11.15pt;width:55.15pt;height:67.4pt" type="shapetype_32">
            <v:wrap v:type="none"/>
            <v:fill on="false" detectmouseclick="t"/>
            <v:stroke color="black" weight="25560" endarrow="open" endarrowwidth="medium" endarrowlength="medium" joinstyle="round" endcap="flat"/>
          </v:shape>
        </w:pict>
      </w:r>
      <w:r>
        <w:pict>
          <v:rect fillcolor="#FFFFFF" strokecolor="#000000" strokeweight="2pt" style="position:absolute;width:45.6pt;height:27.8pt;mso-wrap-distance-left:9pt;mso-wrap-distance-right:9pt;mso-wrap-distance-top:0pt;mso-wrap-distance-bottom:0pt;margin-top:7.75pt;margin-left:493pt">
            <v:textbox>
              <w:txbxContent>
                <w:p>
                  <w:pPr>
                    <w:pStyle w:val="Contenutocornice"/>
                    <w:spacing w:before="0" w:after="20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V</w:t>
                  </w:r>
                  <w:r>
                    <w:rPr>
                      <w:lang w:eastAsia="it-IT"/>
                    </w:rPr>
                    <w:pict>
                      <v:rect id="shape_0" stroked="f" style="position:absolute;margin-left:0pt;margin-top:0pt;width:2.2pt;height:3.7pt">
                        <v:imagedata r:id="rId2" detectmouseclick="t"/>
                        <v:wrap v:type="none"/>
                        <v:stroke color="#3465a4" joinstyle="round" endcap="flat"/>
                      </v:rect>
                    </w:pic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  <w:r>
        <w:pict>
          <v:rect fillcolor="#FFFFFF" strokecolor="#000000" strokeweight="2pt" style="position:absolute;width:73.35pt;height:34.6pt;mso-wrap-distance-left:9pt;mso-wrap-distance-right:9pt;mso-wrap-distance-top:0pt;mso-wrap-distance-bottom:0pt;margin-top:7.35pt;margin-left:-3pt">
            <v:textbox>
              <w:txbxContent>
                <w:p>
                  <w:pPr>
                    <w:pStyle w:val="Contenutocornice"/>
                    <w:spacing w:before="0" w:after="200"/>
                    <w:jc w:val="center"/>
                    <w:rPr/>
                  </w:pPr>
                  <w:r>
                    <w:rPr/>
                    <w:t>Inizio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  <w:pict>
          <v:shape id="shape_0" stroked="t" style="position:absolute;margin-left:70.3pt;margin-top:11.9pt;width:65.55pt;height:44.75pt;flip:xy" type="shapetype_32">
            <v:wrap v:type="none"/>
            <v:fill on="false" detectmouseclick="t"/>
            <v:stroke color="black" weight="25560" endarrow="open" endarrowwidth="medium" endarrowlength="medium" joinstyle="round" endcap="flat"/>
          </v:shape>
        </w:pict>
      </w:r>
      <w:r>
        <w:pict>
          <v:rect fillcolor="#FFFFFF" strokecolor="#000000" strokeweight="2pt" style="position:absolute;width:19.55pt;height:26.2pt;mso-wrap-distance-left:9pt;mso-wrap-distance-right:9pt;mso-wrap-distance-top:0pt;mso-wrap-distance-bottom:0pt;margin-top:-11.1pt;margin-left:373pt">
            <v:textbox>
              <w:txbxContent>
                <w:p>
                  <w:pPr>
                    <w:pStyle w:val="Contenutocornice"/>
                    <w:spacing w:before="0" w:after="200"/>
                    <w:rPr/>
                  </w:pPr>
                  <w:r>
                    <w:rPr/>
                    <w:t>F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  <w:r>
        <w:pict>
          <v:rect fillcolor="#4F81BD" strokecolor="#243F60" strokeweight="2pt" style="position:absolute;width:85.4pt;height:30.8pt;mso-wrap-distance-left:9pt;mso-wrap-distance-right:9pt;mso-wrap-distance-top:0pt;mso-wrap-distance-bottom:0pt;margin-top:6.45pt;margin-left:285pt">
            <v:textbox>
              <w:txbxContent>
                <w:p>
                  <w:pPr>
                    <w:pStyle w:val="Contenutocornice"/>
                    <w:spacing w:before="0" w:after="200"/>
                    <w:jc w:val="center"/>
                    <w:rPr/>
                  </w:pPr>
                  <w:r>
                    <w:rPr/>
                    <w:t>I=J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  <w:pict>
          <v:shape id="shape_0" stroked="t" style="position:absolute;margin-left:371.2pt;margin-top:12.5pt;width:87.75pt;height:12.4pt;flip:xy" type="shapetype_32">
            <v:wrap v:type="none"/>
            <v:fill on="false" detectmouseclick="t"/>
            <v:stroke color="black" weight="25560" endarrow="open" endarrowwidth="medium" endarrowlength="medium" joinstyle="round" endcap="flat"/>
          </v:shape>
        </w:pict>
        <w:pict>
          <v:shape id="shape_0" stroked="t" style="position:absolute;margin-left:170.95pt;margin-top:-8.3pt;width:118.2pt;height:23.35pt;flip:x" type="shapetype_32">
            <v:wrap v:type="none"/>
            <v:fill on="false" detectmouseclick="t"/>
            <v:stroke color="black" weight="25560" endarrow="open" endarrowwidth="medium" endarrowlength="medium" joinstyle="round" endcap="flat"/>
          </v:shape>
        </w:pict>
      </w:r>
      <w:r>
        <w:pict>
          <v:rect fillcolor="#FFFFFF" strokecolor="#000000" strokeweight="2pt" style="position:absolute;width:75.75pt;height:27.8pt;mso-wrap-distance-left:9pt;mso-wrap-distance-right:9pt;mso-wrap-distance-top:0pt;mso-wrap-distance-bottom:0pt;margin-top:-2.8pt;margin-left:459pt">
            <v:textbox>
              <w:txbxContent>
                <w:p>
                  <w:pPr>
                    <w:pStyle w:val="Contenutocornice"/>
                    <w:spacing w:before="0" w:after="200"/>
                    <w:rPr/>
                  </w:pPr>
                  <w:r>
                    <w:rPr/>
                    <w:t>I = i+1</w:t>
                  </w:r>
                </w:p>
              </w:txbxContent>
            </v:textbox>
          </v:rect>
        </w:pict>
      </w:r>
      <w:r>
        <w:pict>
          <v:rect fillcolor="#FFFFFF" strokecolor="#000000" strokeweight="2pt" style="position:absolute;width:118.85pt;height:33.45pt;mso-wrap-distance-left:9pt;mso-wrap-distance-right:9pt;mso-wrap-distance-top:0pt;mso-wrap-distance-bottom:0pt;margin-top:7.3pt;margin-left:54pt">
            <v:textbox>
              <w:txbxContent>
                <w:p>
                  <w:pPr>
                    <w:pStyle w:val="Contenutocornice"/>
                    <w:spacing w:before="0" w:after="200"/>
                    <w:rPr/>
                  </w:pPr>
                  <w:r>
                    <w:rPr/>
                    <w:t xml:space="preserve">O: non esiste </w:t>
                  </w:r>
                </w:p>
              </w:txbxContent>
            </v:textbox>
          </v:rect>
        </w:pict>
      </w:r>
      <w:r>
        <w:pict>
          <v:rect fillcolor="#FFFFFF" strokecolor="#000000" strokeweight="2pt" style="position:absolute;width:40.25pt;height:27.8pt;mso-wrap-distance-left:9pt;mso-wrap-distance-right:9pt;mso-wrap-distance-top:0pt;mso-wrap-distance-bottom:0pt;margin-top:10.3pt;margin-left:206pt">
            <v:textbox>
              <w:txbxContent>
                <w:p>
                  <w:pPr>
                    <w:pStyle w:val="Contenutocornice"/>
                    <w:spacing w:before="0" w:after="200"/>
                    <w:rPr>
                      <w:lang w:eastAsia="it-IT"/>
                    </w:rPr>
                  </w:pPr>
                  <w:r>
                    <w:rPr>
                      <w:lang w:eastAsia="it-IT"/>
                    </w:rPr>
                    <w:t>V</w:t>
                  </w:r>
                  <w:r>
                    <w:rPr>
                      <w:lang w:eastAsia="it-IT"/>
                    </w:rPr>
                    <w:pict>
                      <v:rect id="shape_0" stroked="f" style="position:absolute;margin-left:0pt;margin-top:0pt;width:2.2pt;height:3.7pt">
                        <v:imagedata r:id="rId3" detectmouseclick="t"/>
                        <v:wrap v:type="none"/>
                        <v:stroke color="#3465a4" joinstyle="round" endcap="flat"/>
                      </v:rect>
                    </w:pic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sz w:val="22"/>
        <w:szCs w:val="22"/>
        <w:lang w:val="it-IT" w:eastAsia="it-IT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locked="1" w:unhideWhenUsed="0" w:name="Normal"/>
    <w:lsdException w:qFormat="1" w:semiHidden="0" w:uiPriority="0" w:locked="1" w:unhideWhenUsed="0" w:name="heading 1"/>
    <w:lsdException w:qFormat="1" w:uiPriority="0" w:locked="1" w:name="heading 2"/>
    <w:lsdException w:qFormat="1" w:uiPriority="0" w:locked="1" w:name="heading 3"/>
    <w:lsdException w:qFormat="1" w:uiPriority="0" w:locked="1" w:name="heading 4"/>
    <w:lsdException w:qFormat="1" w:uiPriority="0" w:locked="1" w:name="heading 5"/>
    <w:lsdException w:qFormat="1" w:uiPriority="0" w:locked="1" w:name="heading 6"/>
    <w:lsdException w:qFormat="1" w:uiPriority="0" w:locked="1" w:name="heading 7"/>
    <w:lsdException w:qFormat="1" w:uiPriority="0" w:locked="1" w:name="heading 8"/>
    <w:lsdException w:qFormat="1" w:uiPriority="0" w:locked="1" w:name="heading 9"/>
    <w:lsdException w:semiHidden="0" w:uiPriority="0" w:locked="1" w:unhideWhenUsed="0" w:name="toc 1"/>
    <w:lsdException w:semiHidden="0" w:uiPriority="0" w:locked="1" w:unhideWhenUsed="0" w:name="toc 2"/>
    <w:lsdException w:semiHidden="0" w:uiPriority="0" w:locked="1" w:unhideWhenUsed="0" w:name="toc 3"/>
    <w:lsdException w:semiHidden="0" w:uiPriority="0" w:locked="1" w:unhideWhenUsed="0" w:name="toc 4"/>
    <w:lsdException w:semiHidden="0" w:uiPriority="0" w:locked="1" w:unhideWhenUsed="0" w:name="toc 5"/>
    <w:lsdException w:semiHidden="0" w:uiPriority="0" w:locked="1" w:unhideWhenUsed="0" w:name="toc 6"/>
    <w:lsdException w:semiHidden="0" w:uiPriority="0" w:locked="1" w:unhideWhenUsed="0" w:name="toc 7"/>
    <w:lsdException w:semiHidden="0" w:uiPriority="0" w:locked="1" w:unhideWhenUsed="0" w:name="toc 8"/>
    <w:lsdException w:semiHidden="0" w:uiPriority="0" w:locked="1" w:unhideWhenUsed="0" w:name="toc 9"/>
    <w:lsdException w:qFormat="1" w:uiPriority="0" w:locked="1" w:name="caption"/>
    <w:lsdException w:qFormat="1" w:semiHidden="0" w:uiPriority="0" w:locked="1" w:unhideWhenUsed="0" w:name="Title"/>
    <w:lsdException w:semiHidden="0" w:uiPriority="0" w:locked="1" w:unhideWhenUsed="0" w:name="Default Paragraph Font"/>
    <w:lsdException w:qFormat="1" w:semiHidden="0" w:uiPriority="0" w:locked="1" w:unhideWhenUsed="0" w:name="Subtitle"/>
    <w:lsdException w:qFormat="1" w:semiHidden="0" w:uiPriority="0" w:locked="1" w:unhideWhenUsed="0" w:name="Strong"/>
    <w:lsdException w:qFormat="1" w:semiHidden="0" w:uiPriority="0" w:locked="1" w:unhideWhenUsed="0" w:name="Emphasis"/>
    <w:lsdException w:semiHidden="0" w:uiPriority="0" w:locked="1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2e152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eastAsia="en-US" w:val="it-IT" w:bidi="ar-SA"/>
    </w:rPr>
  </w:style>
  <w:style w:type="character" w:styleId="DefaultParagraphFont" w:default="1">
    <w:name w:val="Default Paragraph Font"/>
    <w:uiPriority w:val="99"/>
    <w:semiHidden/>
    <w:rPr/>
  </w:style>
  <w:style w:type="character" w:styleId="BalloonTextChar" w:customStyle="1">
    <w:name w:val="Balloon Text Char"/>
    <w:uiPriority w:val="99"/>
    <w:semiHidden/>
    <w:link w:val="BalloonText"/>
    <w:locked/>
    <w:rsid w:val="00f94ea9"/>
    <w:basedOn w:val="DefaultParagraphFont"/>
    <w:rPr>
      <w:rFonts w:ascii="Tahoma" w:hAnsi="Tahoma" w:cs="Tahoma"/>
      <w:sz w:val="16"/>
      <w:szCs w:val="16"/>
    </w:rPr>
  </w:style>
  <w:style w:type="character" w:styleId="SubtleEmphasis">
    <w:name w:val="Subtle Emphasis"/>
    <w:uiPriority w:val="99"/>
    <w:qFormat/>
    <w:rsid w:val="00d46562"/>
    <w:basedOn w:val="DefaultParagraphFont"/>
    <w:rPr>
      <w:rFonts w:cs="Times New Roman"/>
      <w:i/>
      <w:iCs/>
      <w:color w:val="808080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99"/>
    <w:qFormat/>
    <w:rsid w:val="008973de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semiHidden/>
    <w:link w:val="BalloonTextChar"/>
    <w:rsid w:val="00f94ea9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utocornice">
    <w:name w:val="Contenuto cornic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Application>Microsoft Office Outlook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2017-05-23T18:51:00Z</dcterms:created>
  <dc:creator>Dumitru Zotea</dc:creator>
  <dc:language>it-IT</dc:language>
  <cp:lastModifiedBy>Ilaria</cp:lastModifiedBy>
  <dcterms:modified xsi:type="dcterms:W3CDTF">2017-05-23T18:51:00Z</dcterms:modified>
  <cp:revision>2</cp:revision>
  <dc:title>Problema da risolvere</dc:title>
</cp:coreProperties>
</file>